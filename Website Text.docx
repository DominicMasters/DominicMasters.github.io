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8A6" w:rsidRPr="00FD48A6" w:rsidRDefault="00FD48A6" w:rsidP="00FD48A6">
      <w:pPr>
        <w:spacing w:after="100" w:afterAutospacing="1" w:line="360" w:lineRule="auto"/>
        <w:rPr>
          <w:b/>
        </w:rPr>
      </w:pPr>
      <w:r w:rsidRPr="00FD48A6">
        <w:rPr>
          <w:b/>
        </w:rPr>
        <w:t>Venue</w:t>
      </w:r>
    </w:p>
    <w:p w:rsidR="00FD48A6" w:rsidRDefault="00FD48A6" w:rsidP="00FD48A6">
      <w:pPr>
        <w:spacing w:after="0" w:line="240" w:lineRule="auto"/>
      </w:pPr>
      <w:r>
        <w:t>Heath Barn (Wildwood Bluebell)</w:t>
      </w:r>
    </w:p>
    <w:p w:rsidR="00FD48A6" w:rsidRDefault="00FD48A6" w:rsidP="00FD48A6">
      <w:pPr>
        <w:spacing w:after="0" w:line="240" w:lineRule="auto"/>
      </w:pPr>
      <w:r>
        <w:t>Donnington</w:t>
      </w:r>
    </w:p>
    <w:p w:rsidR="00FD48A6" w:rsidRDefault="00FD48A6" w:rsidP="00FD48A6">
      <w:pPr>
        <w:spacing w:after="0" w:line="240" w:lineRule="auto"/>
      </w:pPr>
      <w:r>
        <w:t>Moreton-In-Marsh</w:t>
      </w:r>
    </w:p>
    <w:p w:rsidR="00FD48A6" w:rsidRDefault="00FD48A6" w:rsidP="00FD48A6">
      <w:pPr>
        <w:spacing w:after="0" w:line="240" w:lineRule="auto"/>
      </w:pPr>
      <w:r>
        <w:t>Cotswolds</w:t>
      </w:r>
    </w:p>
    <w:p w:rsidR="00FD48A6" w:rsidRDefault="00FD48A6" w:rsidP="00FD48A6">
      <w:pPr>
        <w:spacing w:after="0" w:line="240" w:lineRule="auto"/>
      </w:pPr>
      <w:r>
        <w:t>Gloucestershire</w:t>
      </w:r>
    </w:p>
    <w:p w:rsidR="00FD48A6" w:rsidRDefault="00FD48A6" w:rsidP="00FD48A6">
      <w:pPr>
        <w:spacing w:after="0" w:line="240" w:lineRule="auto"/>
      </w:pPr>
      <w:r>
        <w:t>UK</w:t>
      </w:r>
    </w:p>
    <w:p w:rsidR="00FD48A6" w:rsidRDefault="00FD48A6" w:rsidP="00FD48A6">
      <w:pPr>
        <w:spacing w:after="0" w:line="240" w:lineRule="auto"/>
      </w:pPr>
      <w:r>
        <w:t>GL56 0XU</w:t>
      </w:r>
    </w:p>
    <w:p w:rsidR="00FD48A6" w:rsidRDefault="00FD48A6" w:rsidP="00FD48A6">
      <w:pPr>
        <w:spacing w:after="0" w:line="240" w:lineRule="auto"/>
      </w:pPr>
    </w:p>
    <w:p w:rsidR="00FD48A6" w:rsidRDefault="00FD48A6" w:rsidP="00FD48A6">
      <w:pPr>
        <w:spacing w:after="0" w:line="240" w:lineRule="auto"/>
      </w:pPr>
      <w:r>
        <w:t>The venue</w:t>
      </w:r>
      <w:r>
        <w:t xml:space="preserve"> is situated midway between Moreton-in-Marsh and Stow on the Wold.</w:t>
      </w:r>
    </w:p>
    <w:p w:rsidR="001C256C" w:rsidRDefault="001C256C" w:rsidP="00FD48A6">
      <w:pPr>
        <w:spacing w:after="0" w:line="240" w:lineRule="auto"/>
      </w:pPr>
    </w:p>
    <w:p w:rsidR="001C256C" w:rsidRPr="001C256C" w:rsidRDefault="001C256C" w:rsidP="00FD48A6">
      <w:pPr>
        <w:spacing w:after="0" w:line="240" w:lineRule="auto"/>
        <w:rPr>
          <w:i/>
        </w:rPr>
      </w:pPr>
      <w:r w:rsidRPr="001C256C">
        <w:rPr>
          <w:i/>
        </w:rPr>
        <w:t>Driving:</w:t>
      </w:r>
    </w:p>
    <w:p w:rsidR="001C256C" w:rsidRDefault="001C256C" w:rsidP="00FD48A6">
      <w:pPr>
        <w:spacing w:after="0" w:line="240" w:lineRule="auto"/>
      </w:pPr>
    </w:p>
    <w:p w:rsidR="001C256C" w:rsidRDefault="001C256C" w:rsidP="00FD48A6">
      <w:pPr>
        <w:spacing w:after="0" w:line="240" w:lineRule="auto"/>
      </w:pPr>
      <w:r>
        <w:t xml:space="preserve">The venue is approximately 1 hour drive from Birmingham and 1 hour 20 mins from Bristol. </w:t>
      </w:r>
    </w:p>
    <w:p w:rsidR="00FD48A6" w:rsidRDefault="00FD48A6" w:rsidP="00FD48A6">
      <w:pPr>
        <w:spacing w:after="0" w:line="240" w:lineRule="auto"/>
      </w:pPr>
    </w:p>
    <w:p w:rsidR="00FD48A6" w:rsidRDefault="00FD48A6" w:rsidP="001C256C">
      <w:pPr>
        <w:pStyle w:val="ListParagraph"/>
        <w:numPr>
          <w:ilvl w:val="0"/>
          <w:numId w:val="1"/>
        </w:numPr>
        <w:spacing w:after="0" w:line="240" w:lineRule="auto"/>
      </w:pPr>
      <w:r>
        <w:t xml:space="preserve">From Stow </w:t>
      </w:r>
      <w:r>
        <w:t xml:space="preserve">on the Wold, </w:t>
      </w:r>
      <w:r>
        <w:t xml:space="preserve">continue on the </w:t>
      </w:r>
      <w:proofErr w:type="spellStart"/>
      <w:r>
        <w:t>Fosseway</w:t>
      </w:r>
      <w:proofErr w:type="spellEnd"/>
      <w:r>
        <w:t xml:space="preserve"> passing Tesco's on your right. After approximately 1.5 miles you will see signs to </w:t>
      </w:r>
      <w:r>
        <w:t xml:space="preserve">Donnington (left hand side) and Broadwell (right hand side). </w:t>
      </w:r>
    </w:p>
    <w:p w:rsidR="00FD48A6" w:rsidRDefault="00FD48A6" w:rsidP="001C256C">
      <w:pPr>
        <w:pStyle w:val="ListParagraph"/>
        <w:numPr>
          <w:ilvl w:val="0"/>
          <w:numId w:val="1"/>
        </w:numPr>
        <w:spacing w:after="0" w:line="240" w:lineRule="auto"/>
      </w:pPr>
      <w:r>
        <w:t>C</w:t>
      </w:r>
      <w:r>
        <w:t xml:space="preserve">ontinue on main road and take </w:t>
      </w:r>
      <w:r>
        <w:t xml:space="preserve">3rd driveway entrance on the right hand </w:t>
      </w:r>
      <w:r>
        <w:t xml:space="preserve">side marked </w:t>
      </w:r>
      <w:proofErr w:type="spellStart"/>
      <w:r>
        <w:t>WildWood</w:t>
      </w:r>
      <w:proofErr w:type="spellEnd"/>
      <w:r w:rsidR="00A23CE8">
        <w:t xml:space="preserve"> </w:t>
      </w:r>
      <w:r>
        <w:t>Bluebell and Heath Barn. Do not take the 2nd entrance with the wrought iron gates.</w:t>
      </w:r>
    </w:p>
    <w:p w:rsidR="00FD48A6" w:rsidRDefault="00FD48A6" w:rsidP="001C256C">
      <w:pPr>
        <w:pStyle w:val="ListParagraph"/>
        <w:numPr>
          <w:ilvl w:val="0"/>
          <w:numId w:val="1"/>
        </w:numPr>
        <w:spacing w:after="0" w:line="240" w:lineRule="auto"/>
      </w:pPr>
      <w:r>
        <w:t>Please take care on this main road as it is very busy. Make sure you are also careful when departing the driveway, as cars are often overtaking on this stretch of road.</w:t>
      </w:r>
    </w:p>
    <w:p w:rsidR="001B0349" w:rsidRDefault="001B0349" w:rsidP="00FD48A6">
      <w:pPr>
        <w:spacing w:after="0" w:line="240" w:lineRule="auto"/>
      </w:pPr>
    </w:p>
    <w:p w:rsidR="001B0349" w:rsidRDefault="001B0349" w:rsidP="00FD48A6">
      <w:pPr>
        <w:spacing w:after="0" w:line="240" w:lineRule="auto"/>
      </w:pPr>
      <w:r>
        <w:t xml:space="preserve">Unlimited parking is available on site in the field adjacent to the </w:t>
      </w:r>
      <w:r w:rsidR="001C256C">
        <w:t>barn.</w:t>
      </w:r>
    </w:p>
    <w:p w:rsidR="001C256C" w:rsidRDefault="001C256C" w:rsidP="00FD48A6">
      <w:pPr>
        <w:spacing w:after="0" w:line="240" w:lineRule="auto"/>
      </w:pPr>
    </w:p>
    <w:p w:rsidR="001C256C" w:rsidRPr="001C256C" w:rsidRDefault="001C256C" w:rsidP="00FD48A6">
      <w:pPr>
        <w:spacing w:after="0" w:line="240" w:lineRule="auto"/>
        <w:rPr>
          <w:i/>
        </w:rPr>
      </w:pPr>
      <w:r w:rsidRPr="001C256C">
        <w:rPr>
          <w:i/>
        </w:rPr>
        <w:t>Train:</w:t>
      </w:r>
    </w:p>
    <w:p w:rsidR="001C256C" w:rsidRDefault="001C256C" w:rsidP="00FD48A6">
      <w:pPr>
        <w:spacing w:after="0" w:line="240" w:lineRule="auto"/>
      </w:pPr>
    </w:p>
    <w:p w:rsidR="001C256C" w:rsidRDefault="001C256C" w:rsidP="00FD48A6">
      <w:pPr>
        <w:spacing w:after="0" w:line="240" w:lineRule="auto"/>
      </w:pPr>
      <w:r>
        <w:t>There is a train station in Moreton-In-Marsh which is 2.4 miles from our venue. There are regular trains from London, Birmingham, Bristol and Sheffield to Moreton-in-Marsh.</w:t>
      </w:r>
    </w:p>
    <w:p w:rsidR="005805ED" w:rsidRDefault="005805ED" w:rsidP="00FD48A6">
      <w:pPr>
        <w:spacing w:after="0" w:line="240" w:lineRule="auto"/>
      </w:pPr>
    </w:p>
    <w:p w:rsidR="005805ED" w:rsidRDefault="005805ED" w:rsidP="00FD48A6">
      <w:pPr>
        <w:spacing w:after="0" w:line="240" w:lineRule="auto"/>
        <w:rPr>
          <w:i/>
        </w:rPr>
      </w:pPr>
      <w:r w:rsidRPr="005805ED">
        <w:rPr>
          <w:i/>
        </w:rPr>
        <w:t>Taxi:</w:t>
      </w:r>
    </w:p>
    <w:p w:rsidR="005805ED" w:rsidRPr="005805ED" w:rsidRDefault="005805ED" w:rsidP="00FD48A6">
      <w:pPr>
        <w:spacing w:after="0" w:line="240" w:lineRule="auto"/>
      </w:pPr>
      <w:r>
        <w:t>If you are staying in a hotel nearby, it may be advisable to pre-book a taxi for the time you expect to leave. See our ‘Helpful Information’ section for local taxi numbers.</w:t>
      </w:r>
    </w:p>
    <w:p w:rsidR="00FD48A6" w:rsidRDefault="00FD48A6" w:rsidP="00FD48A6">
      <w:pPr>
        <w:spacing w:after="0" w:line="240" w:lineRule="auto"/>
      </w:pPr>
    </w:p>
    <w:p w:rsidR="00FD48A6" w:rsidRDefault="00FD48A6" w:rsidP="00FD48A6">
      <w:pPr>
        <w:spacing w:after="0" w:line="240" w:lineRule="auto"/>
        <w:rPr>
          <w:b/>
        </w:rPr>
      </w:pPr>
      <w:r w:rsidRPr="00FD48A6">
        <w:rPr>
          <w:b/>
        </w:rPr>
        <w:t>Saturday</w:t>
      </w:r>
    </w:p>
    <w:p w:rsidR="00FD48A6" w:rsidRDefault="00FD48A6" w:rsidP="00FD48A6">
      <w:pPr>
        <w:spacing w:after="0" w:line="240" w:lineRule="auto"/>
        <w:rPr>
          <w:b/>
        </w:rPr>
      </w:pPr>
    </w:p>
    <w:p w:rsidR="001B0349" w:rsidRDefault="0081153D" w:rsidP="00FD48A6">
      <w:pPr>
        <w:spacing w:after="0" w:line="240" w:lineRule="auto"/>
      </w:pPr>
      <w:r>
        <w:t>Our wedding ceremony will take place on Saturday 1</w:t>
      </w:r>
      <w:r w:rsidRPr="0081153D">
        <w:rPr>
          <w:vertAlign w:val="superscript"/>
        </w:rPr>
        <w:t>st</w:t>
      </w:r>
      <w:r>
        <w:t xml:space="preserve"> July 2017 at </w:t>
      </w:r>
      <w:r w:rsidRPr="0081153D">
        <w:rPr>
          <w:highlight w:val="yellow"/>
        </w:rPr>
        <w:t>1:30pm</w:t>
      </w:r>
      <w:r>
        <w:t>.</w:t>
      </w:r>
    </w:p>
    <w:p w:rsidR="00A23CE8" w:rsidRDefault="0081153D" w:rsidP="00FD48A6">
      <w:pPr>
        <w:spacing w:after="0" w:line="240" w:lineRule="auto"/>
      </w:pPr>
      <w:r>
        <w:t xml:space="preserve">Please arrive at the venue from </w:t>
      </w:r>
      <w:r w:rsidRPr="0081153D">
        <w:rPr>
          <w:highlight w:val="yellow"/>
        </w:rPr>
        <w:t>12:30pm</w:t>
      </w:r>
      <w:r>
        <w:t xml:space="preserve"> and take a seat in the ceremony area in the woods.  </w:t>
      </w:r>
    </w:p>
    <w:p w:rsidR="00A23CE8" w:rsidRDefault="00A23CE8" w:rsidP="00FD48A6">
      <w:pPr>
        <w:spacing w:after="0" w:line="240" w:lineRule="auto"/>
      </w:pPr>
    </w:p>
    <w:p w:rsidR="00A23CE8" w:rsidRDefault="00A23CE8" w:rsidP="00FD48A6">
      <w:pPr>
        <w:spacing w:after="0" w:line="240" w:lineRule="auto"/>
      </w:pPr>
      <w:r>
        <w:t>Evening guests – Please arrive at 6pm.</w:t>
      </w:r>
    </w:p>
    <w:p w:rsidR="00A23CE8" w:rsidRDefault="00A23CE8" w:rsidP="00FD48A6">
      <w:pPr>
        <w:spacing w:after="0" w:line="240" w:lineRule="auto"/>
      </w:pPr>
    </w:p>
    <w:p w:rsidR="00FD48A6" w:rsidRDefault="0081153D" w:rsidP="00FD48A6">
      <w:pPr>
        <w:spacing w:after="0" w:line="240" w:lineRule="auto"/>
      </w:pPr>
      <w:r>
        <w:t xml:space="preserve">Note: If you are camping in </w:t>
      </w:r>
      <w:proofErr w:type="spellStart"/>
      <w:r>
        <w:t>Munday’s</w:t>
      </w:r>
      <w:proofErr w:type="spellEnd"/>
      <w:r>
        <w:t xml:space="preserve"> Mea</w:t>
      </w:r>
      <w:r w:rsidR="00A23CE8">
        <w:t xml:space="preserve">dow, please see ‘Accommodation’ section below </w:t>
      </w:r>
      <w:r>
        <w:t>for arrival times.</w:t>
      </w:r>
    </w:p>
    <w:p w:rsidR="0081153D" w:rsidRDefault="0081153D" w:rsidP="00FD48A6">
      <w:pPr>
        <w:spacing w:after="0" w:line="240" w:lineRule="auto"/>
      </w:pPr>
    </w:p>
    <w:p w:rsidR="0081153D" w:rsidRDefault="0081153D" w:rsidP="00FD48A6">
      <w:pPr>
        <w:spacing w:after="0" w:line="240" w:lineRule="auto"/>
      </w:pPr>
      <w:r>
        <w:t xml:space="preserve">The order of the day will be as follows: </w:t>
      </w:r>
    </w:p>
    <w:p w:rsidR="0081153D" w:rsidRDefault="0081153D" w:rsidP="00FD48A6">
      <w:pPr>
        <w:spacing w:after="0" w:line="240" w:lineRule="auto"/>
      </w:pPr>
    </w:p>
    <w:p w:rsidR="0081153D" w:rsidRPr="00A23CE8" w:rsidRDefault="0081153D" w:rsidP="00FD48A6">
      <w:pPr>
        <w:spacing w:after="0" w:line="240" w:lineRule="auto"/>
        <w:rPr>
          <w:highlight w:val="yellow"/>
        </w:rPr>
      </w:pPr>
      <w:r w:rsidRPr="00A23CE8">
        <w:rPr>
          <w:highlight w:val="yellow"/>
        </w:rPr>
        <w:t xml:space="preserve">12:30pm – </w:t>
      </w:r>
      <w:proofErr w:type="gramStart"/>
      <w:r w:rsidRPr="00A23CE8">
        <w:rPr>
          <w:highlight w:val="yellow"/>
        </w:rPr>
        <w:t>1:15pm :</w:t>
      </w:r>
      <w:proofErr w:type="gramEnd"/>
      <w:r w:rsidRPr="00A23CE8">
        <w:rPr>
          <w:highlight w:val="yellow"/>
        </w:rPr>
        <w:t xml:space="preserve"> Arrival of guests</w:t>
      </w:r>
    </w:p>
    <w:p w:rsidR="0081153D" w:rsidRPr="00A23CE8" w:rsidRDefault="0081153D" w:rsidP="00FD48A6">
      <w:pPr>
        <w:spacing w:after="0" w:line="240" w:lineRule="auto"/>
        <w:rPr>
          <w:highlight w:val="yellow"/>
        </w:rPr>
      </w:pPr>
      <w:r w:rsidRPr="00A23CE8">
        <w:rPr>
          <w:highlight w:val="yellow"/>
        </w:rPr>
        <w:t>1:30pm: Wedding Ceremony</w:t>
      </w:r>
    </w:p>
    <w:p w:rsidR="0081153D" w:rsidRPr="00A23CE8" w:rsidRDefault="0081153D" w:rsidP="00FD48A6">
      <w:pPr>
        <w:spacing w:after="0" w:line="240" w:lineRule="auto"/>
        <w:rPr>
          <w:highlight w:val="yellow"/>
        </w:rPr>
      </w:pPr>
      <w:r w:rsidRPr="00A23CE8">
        <w:rPr>
          <w:highlight w:val="yellow"/>
        </w:rPr>
        <w:t xml:space="preserve">2pm: Reception drinks </w:t>
      </w:r>
      <w:proofErr w:type="gramStart"/>
      <w:r w:rsidRPr="00A23CE8">
        <w:rPr>
          <w:highlight w:val="yellow"/>
        </w:rPr>
        <w:t>and ???live</w:t>
      </w:r>
      <w:proofErr w:type="gramEnd"/>
      <w:r w:rsidRPr="00A23CE8">
        <w:rPr>
          <w:highlight w:val="yellow"/>
        </w:rPr>
        <w:t xml:space="preserve"> music from Buffalo Skinners</w:t>
      </w:r>
    </w:p>
    <w:p w:rsidR="0081153D" w:rsidRPr="00A23CE8" w:rsidRDefault="0081153D" w:rsidP="00FD48A6">
      <w:pPr>
        <w:spacing w:after="0" w:line="240" w:lineRule="auto"/>
        <w:rPr>
          <w:highlight w:val="yellow"/>
        </w:rPr>
      </w:pPr>
      <w:r w:rsidRPr="00A23CE8">
        <w:rPr>
          <w:highlight w:val="yellow"/>
        </w:rPr>
        <w:lastRenderedPageBreak/>
        <w:t>4pm: Picnic wedding breakfast</w:t>
      </w:r>
      <w:r w:rsidR="00A23CE8" w:rsidRPr="00A23CE8">
        <w:rPr>
          <w:highlight w:val="yellow"/>
        </w:rPr>
        <w:t xml:space="preserve"> in the marquee</w:t>
      </w:r>
    </w:p>
    <w:p w:rsidR="001B0349" w:rsidRDefault="0081153D" w:rsidP="00FD48A6">
      <w:pPr>
        <w:spacing w:after="0" w:line="240" w:lineRule="auto"/>
        <w:rPr>
          <w:highlight w:val="yellow"/>
        </w:rPr>
      </w:pPr>
      <w:r w:rsidRPr="00A23CE8">
        <w:rPr>
          <w:highlight w:val="yellow"/>
        </w:rPr>
        <w:t xml:space="preserve">6pm: </w:t>
      </w:r>
      <w:r w:rsidR="00A23CE8" w:rsidRPr="00A23CE8">
        <w:rPr>
          <w:highlight w:val="yellow"/>
        </w:rPr>
        <w:t>Arrival of evening guests</w:t>
      </w:r>
    </w:p>
    <w:p w:rsidR="001B0349" w:rsidRPr="00A23CE8" w:rsidRDefault="001B0349" w:rsidP="00FD48A6">
      <w:pPr>
        <w:spacing w:after="0" w:line="240" w:lineRule="auto"/>
        <w:rPr>
          <w:highlight w:val="yellow"/>
        </w:rPr>
      </w:pPr>
      <w:r>
        <w:rPr>
          <w:highlight w:val="yellow"/>
        </w:rPr>
        <w:t>8pm: Taco Van</w:t>
      </w:r>
    </w:p>
    <w:p w:rsidR="00A23CE8" w:rsidRDefault="001B0349" w:rsidP="00FD48A6">
      <w:pPr>
        <w:spacing w:after="0" w:line="240" w:lineRule="auto"/>
      </w:pPr>
      <w:r>
        <w:rPr>
          <w:highlight w:val="yellow"/>
        </w:rPr>
        <w:t>8</w:t>
      </w:r>
      <w:r w:rsidR="00A23CE8" w:rsidRPr="00A23CE8">
        <w:rPr>
          <w:highlight w:val="yellow"/>
        </w:rPr>
        <w:t>pm – Late: Party time!</w:t>
      </w:r>
    </w:p>
    <w:p w:rsidR="00A23CE8" w:rsidRDefault="00A23CE8" w:rsidP="00FD48A6">
      <w:pPr>
        <w:spacing w:after="0" w:line="240" w:lineRule="auto"/>
      </w:pPr>
    </w:p>
    <w:p w:rsidR="00A23CE8" w:rsidRDefault="00A23CE8" w:rsidP="00FD48A6">
      <w:pPr>
        <w:spacing w:after="0" w:line="240" w:lineRule="auto"/>
        <w:rPr>
          <w:i/>
        </w:rPr>
      </w:pPr>
      <w:r w:rsidRPr="00A23CE8">
        <w:rPr>
          <w:i/>
        </w:rPr>
        <w:t>Dress Code</w:t>
      </w:r>
    </w:p>
    <w:p w:rsidR="00A23CE8" w:rsidRDefault="00A23CE8" w:rsidP="00FD48A6">
      <w:pPr>
        <w:spacing w:after="0" w:line="240" w:lineRule="auto"/>
      </w:pPr>
      <w:r>
        <w:t>Our wedding will be a relaxed and fun-filled day, and we want our guests to feel comfortable! Smart casual clothes are fine, as are more traditional wedding outfits and hats. Please do note that our venue is almost entirely outdoors, so if you are planning to wear heels then you may wish to consider some heel protectors!</w:t>
      </w:r>
    </w:p>
    <w:p w:rsidR="001B0349" w:rsidRDefault="001B0349" w:rsidP="00FD48A6">
      <w:pPr>
        <w:spacing w:after="0" w:line="240" w:lineRule="auto"/>
        <w:rPr>
          <w:b/>
        </w:rPr>
      </w:pPr>
    </w:p>
    <w:p w:rsidR="00A23CE8" w:rsidRDefault="00A23CE8" w:rsidP="00FD48A6">
      <w:pPr>
        <w:spacing w:after="0" w:line="240" w:lineRule="auto"/>
        <w:rPr>
          <w:b/>
        </w:rPr>
      </w:pPr>
      <w:r w:rsidRPr="00A23CE8">
        <w:rPr>
          <w:b/>
        </w:rPr>
        <w:t>Sunday</w:t>
      </w:r>
    </w:p>
    <w:p w:rsidR="00A23CE8" w:rsidRDefault="00A23CE8" w:rsidP="00FD48A6">
      <w:pPr>
        <w:spacing w:after="0" w:line="240" w:lineRule="auto"/>
        <w:rPr>
          <w:b/>
        </w:rPr>
      </w:pPr>
    </w:p>
    <w:p w:rsidR="00A23CE8" w:rsidRDefault="001B0349" w:rsidP="00FD48A6">
      <w:pPr>
        <w:spacing w:after="0" w:line="240" w:lineRule="auto"/>
      </w:pPr>
      <w:r>
        <w:t xml:space="preserve">If you are able, we would love for you to stay with us until Sunday. We will be having a BBQ and sports day and expect maximum effort on the ‘sports kit’ front – think retro sports kit, 80’s theme </w:t>
      </w:r>
      <w:proofErr w:type="spellStart"/>
      <w:r>
        <w:t>etc</w:t>
      </w:r>
      <w:proofErr w:type="spellEnd"/>
      <w:r>
        <w:t xml:space="preserve">; as long as you commit to the outfit, we will be happy! </w:t>
      </w:r>
    </w:p>
    <w:p w:rsidR="001B0349" w:rsidRDefault="001B0349" w:rsidP="00FD48A6">
      <w:pPr>
        <w:spacing w:after="0" w:line="240" w:lineRule="auto"/>
      </w:pPr>
    </w:p>
    <w:p w:rsidR="001B0349" w:rsidRDefault="001B0349" w:rsidP="00FD48A6">
      <w:pPr>
        <w:spacing w:after="0" w:line="240" w:lineRule="auto"/>
      </w:pPr>
      <w:r>
        <w:t xml:space="preserve">We ask that if you wish to stay for Sunday, please bring something to contribute to the BBQ and any alcohol you might want. </w:t>
      </w:r>
    </w:p>
    <w:p w:rsidR="001B0349" w:rsidRDefault="001B0349" w:rsidP="00FD48A6">
      <w:pPr>
        <w:spacing w:after="0" w:line="240" w:lineRule="auto"/>
      </w:pPr>
    </w:p>
    <w:p w:rsidR="001B0349" w:rsidRDefault="001B0349" w:rsidP="00FD48A6">
      <w:pPr>
        <w:spacing w:after="0" w:line="240" w:lineRule="auto"/>
      </w:pPr>
      <w:r>
        <w:t>The day will end at 5pm when we are required to vacate the site.</w:t>
      </w:r>
    </w:p>
    <w:p w:rsidR="000E5FB6" w:rsidRDefault="000E5FB6" w:rsidP="00FD48A6">
      <w:pPr>
        <w:spacing w:after="0" w:line="240" w:lineRule="auto"/>
      </w:pPr>
    </w:p>
    <w:p w:rsidR="000E5FB6" w:rsidRPr="000E5FB6" w:rsidRDefault="000E5FB6" w:rsidP="00FD48A6">
      <w:pPr>
        <w:spacing w:after="0" w:line="240" w:lineRule="auto"/>
        <w:rPr>
          <w:b/>
        </w:rPr>
      </w:pPr>
      <w:r w:rsidRPr="000E5FB6">
        <w:rPr>
          <w:b/>
        </w:rPr>
        <w:t>Accommodation</w:t>
      </w:r>
    </w:p>
    <w:p w:rsidR="00A23CE8" w:rsidRDefault="00A23CE8" w:rsidP="00FD48A6">
      <w:pPr>
        <w:spacing w:after="0" w:line="240" w:lineRule="auto"/>
      </w:pPr>
    </w:p>
    <w:p w:rsidR="000E5FB6" w:rsidRDefault="000E5FB6" w:rsidP="00FD48A6">
      <w:pPr>
        <w:spacing w:after="0" w:line="240" w:lineRule="auto"/>
      </w:pPr>
      <w:r>
        <w:t>There are a few options for accommodation:</w:t>
      </w:r>
    </w:p>
    <w:p w:rsidR="000E5FB6" w:rsidRDefault="000E5FB6" w:rsidP="00FD48A6">
      <w:pPr>
        <w:spacing w:after="0" w:line="240" w:lineRule="auto"/>
      </w:pPr>
    </w:p>
    <w:p w:rsidR="000E5FB6" w:rsidRPr="000E5FB6" w:rsidRDefault="000E5FB6" w:rsidP="00FD48A6">
      <w:pPr>
        <w:spacing w:after="0" w:line="240" w:lineRule="auto"/>
        <w:rPr>
          <w:i/>
        </w:rPr>
      </w:pPr>
      <w:r w:rsidRPr="000E5FB6">
        <w:rPr>
          <w:i/>
        </w:rPr>
        <w:t>Camping</w:t>
      </w:r>
    </w:p>
    <w:p w:rsidR="00A23CE8" w:rsidRDefault="00A23CE8" w:rsidP="00FD48A6">
      <w:pPr>
        <w:spacing w:after="0" w:line="240" w:lineRule="auto"/>
      </w:pPr>
    </w:p>
    <w:p w:rsidR="000E5FB6" w:rsidRDefault="000E5FB6" w:rsidP="00FD48A6">
      <w:pPr>
        <w:spacing w:after="0" w:line="240" w:lineRule="auto"/>
      </w:pPr>
      <w:r>
        <w:t xml:space="preserve">Our venue has a dedicated camping area called </w:t>
      </w:r>
      <w:proofErr w:type="spellStart"/>
      <w:r>
        <w:t>Munday’s</w:t>
      </w:r>
      <w:proofErr w:type="spellEnd"/>
      <w:r>
        <w:t xml:space="preserve"> Meadow, where we will be staying for the duration of the weekend. </w:t>
      </w:r>
    </w:p>
    <w:p w:rsidR="000E5FB6" w:rsidRDefault="000E5FB6" w:rsidP="00FD48A6">
      <w:pPr>
        <w:spacing w:after="0" w:line="240" w:lineRule="auto"/>
      </w:pPr>
    </w:p>
    <w:p w:rsidR="000E5FB6" w:rsidRDefault="000E5FB6" w:rsidP="00FD48A6">
      <w:pPr>
        <w:spacing w:after="0" w:line="240" w:lineRule="auto"/>
      </w:pPr>
      <w:r>
        <w:t>There are two camping options:</w:t>
      </w:r>
    </w:p>
    <w:p w:rsidR="00801A91" w:rsidRDefault="000E5FB6" w:rsidP="000E5FB6">
      <w:pPr>
        <w:pStyle w:val="ListParagraph"/>
        <w:numPr>
          <w:ilvl w:val="0"/>
          <w:numId w:val="2"/>
        </w:numPr>
        <w:spacing w:after="0" w:line="240" w:lineRule="auto"/>
      </w:pPr>
      <w:r>
        <w:t xml:space="preserve">Hiring a bell tent: There are beautiful lotus bell tents (pictured) already on site but numbers of these are limited. We will be hiring in extra bell tents for those who wish to have one, so please let us know ASAP if you would like to do this. </w:t>
      </w:r>
    </w:p>
    <w:p w:rsidR="00801A91" w:rsidRDefault="00801A91" w:rsidP="00801A91">
      <w:pPr>
        <w:pStyle w:val="ListParagraph"/>
        <w:spacing w:after="0" w:line="240" w:lineRule="auto"/>
      </w:pPr>
    </w:p>
    <w:p w:rsidR="00801A91" w:rsidRDefault="000E5FB6" w:rsidP="00801A91">
      <w:pPr>
        <w:pStyle w:val="ListParagraph"/>
        <w:spacing w:after="0" w:line="240" w:lineRule="auto"/>
      </w:pPr>
      <w:r>
        <w:t xml:space="preserve">The bell tents sleep up to six but would </w:t>
      </w:r>
      <w:r w:rsidR="006614AC">
        <w:t xml:space="preserve">also be perfect for two, and will be fully dressed including one double camp bed, tables, mirrors, LED lanterns, cushions, </w:t>
      </w:r>
      <w:r w:rsidR="00801A91">
        <w:t>bunting and a tea light chandelier. You will need to provide your own bedding. If you are considering having more than two people stay in your tent, please bring an appropriate number of air beds and bedding.</w:t>
      </w:r>
    </w:p>
    <w:p w:rsidR="00801A91" w:rsidRDefault="00801A91" w:rsidP="00801A91">
      <w:pPr>
        <w:pStyle w:val="ListParagraph"/>
        <w:spacing w:after="0" w:line="240" w:lineRule="auto"/>
      </w:pPr>
    </w:p>
    <w:p w:rsidR="000E5FB6" w:rsidRDefault="000E5FB6" w:rsidP="00801A91">
      <w:pPr>
        <w:pStyle w:val="ListParagraph"/>
        <w:spacing w:after="0" w:line="240" w:lineRule="auto"/>
      </w:pPr>
      <w:r>
        <w:t xml:space="preserve">The cost of this option will be </w:t>
      </w:r>
      <w:r w:rsidR="00801A91">
        <w:t>£220 per tent for two nights. This includes the venue’s £20/night pitch fee.</w:t>
      </w:r>
    </w:p>
    <w:p w:rsidR="00801A91" w:rsidRDefault="00801A91" w:rsidP="00801A91">
      <w:pPr>
        <w:pStyle w:val="ListParagraph"/>
        <w:spacing w:after="0" w:line="240" w:lineRule="auto"/>
      </w:pPr>
    </w:p>
    <w:p w:rsidR="00801A91" w:rsidRDefault="00801A91" w:rsidP="00801A91">
      <w:pPr>
        <w:pStyle w:val="ListParagraph"/>
        <w:spacing w:after="0" w:line="240" w:lineRule="auto"/>
      </w:pPr>
      <w:r>
        <w:t xml:space="preserve">Please go to: </w:t>
      </w:r>
      <w:hyperlink r:id="rId6" w:history="1">
        <w:r w:rsidRPr="000460BC">
          <w:rPr>
            <w:rStyle w:val="Hyperlink"/>
          </w:rPr>
          <w:t>www.bellstars.co.uk</w:t>
        </w:r>
      </w:hyperlink>
      <w:r>
        <w:t xml:space="preserve"> for more information.</w:t>
      </w:r>
    </w:p>
    <w:p w:rsidR="00801A91" w:rsidRDefault="00801A91" w:rsidP="00801A91">
      <w:pPr>
        <w:pStyle w:val="ListParagraph"/>
        <w:spacing w:after="0" w:line="240" w:lineRule="auto"/>
      </w:pPr>
    </w:p>
    <w:p w:rsidR="006614AC" w:rsidRDefault="006614AC" w:rsidP="000E5FB6">
      <w:pPr>
        <w:pStyle w:val="ListParagraph"/>
        <w:numPr>
          <w:ilvl w:val="0"/>
          <w:numId w:val="2"/>
        </w:numPr>
        <w:spacing w:after="0" w:line="240" w:lineRule="auto"/>
      </w:pPr>
      <w:r>
        <w:t xml:space="preserve">Bring your own tent: If you wish to bring your own tent rather than hire a bell tent, the cost of this will be £20 a night pitch fee. </w:t>
      </w:r>
    </w:p>
    <w:p w:rsidR="00801A91" w:rsidRDefault="00801A91" w:rsidP="00801A91">
      <w:pPr>
        <w:pStyle w:val="ListParagraph"/>
        <w:spacing w:after="0" w:line="240" w:lineRule="auto"/>
      </w:pPr>
    </w:p>
    <w:p w:rsidR="00801A91" w:rsidRDefault="00801A91" w:rsidP="00801A91">
      <w:pPr>
        <w:pStyle w:val="ListParagraph"/>
        <w:spacing w:after="0" w:line="240" w:lineRule="auto"/>
      </w:pPr>
      <w:r>
        <w:lastRenderedPageBreak/>
        <w:t>If you are bringing your own tent and arriving on Saturday, you will need to arrive on site in plenty of time to pitch your tent and get ready for the day.</w:t>
      </w:r>
    </w:p>
    <w:p w:rsidR="00801A91" w:rsidRDefault="00801A91" w:rsidP="00801A91">
      <w:pPr>
        <w:pStyle w:val="ListParagraph"/>
        <w:spacing w:after="0" w:line="240" w:lineRule="auto"/>
      </w:pPr>
    </w:p>
    <w:p w:rsidR="00801A91" w:rsidRDefault="00801A91" w:rsidP="00801A91">
      <w:pPr>
        <w:pStyle w:val="ListParagraph"/>
        <w:spacing w:after="0" w:line="240" w:lineRule="auto"/>
      </w:pPr>
      <w:r>
        <w:t>Please be on site by 10am at the latest.</w:t>
      </w:r>
    </w:p>
    <w:p w:rsidR="000E5FB6" w:rsidRDefault="000E5FB6" w:rsidP="00FD48A6">
      <w:pPr>
        <w:spacing w:after="0" w:line="240" w:lineRule="auto"/>
      </w:pPr>
    </w:p>
    <w:p w:rsidR="00801A91" w:rsidRPr="00801A91" w:rsidRDefault="00617E38" w:rsidP="00FD48A6">
      <w:pPr>
        <w:spacing w:after="0" w:line="240" w:lineRule="auto"/>
        <w:rPr>
          <w:i/>
        </w:rPr>
      </w:pPr>
      <w:r>
        <w:rPr>
          <w:i/>
        </w:rPr>
        <w:t xml:space="preserve">Hotel, </w:t>
      </w:r>
      <w:proofErr w:type="spellStart"/>
      <w:r>
        <w:rPr>
          <w:i/>
        </w:rPr>
        <w:t>BnB’s</w:t>
      </w:r>
      <w:proofErr w:type="spellEnd"/>
      <w:r w:rsidR="00801A91" w:rsidRPr="00801A91">
        <w:rPr>
          <w:i/>
        </w:rPr>
        <w:t xml:space="preserve"> and Air </w:t>
      </w:r>
      <w:proofErr w:type="spellStart"/>
      <w:r w:rsidR="00801A91" w:rsidRPr="00801A91">
        <w:rPr>
          <w:i/>
        </w:rPr>
        <w:t>BnB’s</w:t>
      </w:r>
      <w:proofErr w:type="spellEnd"/>
    </w:p>
    <w:p w:rsidR="00801A91" w:rsidRDefault="00801A91" w:rsidP="00FD48A6">
      <w:pPr>
        <w:spacing w:after="0" w:line="240" w:lineRule="auto"/>
      </w:pPr>
    </w:p>
    <w:p w:rsidR="00825DEF" w:rsidRDefault="000E5FB6" w:rsidP="00FD48A6">
      <w:pPr>
        <w:spacing w:after="0" w:line="240" w:lineRule="auto"/>
      </w:pPr>
      <w:r>
        <w:t xml:space="preserve">We hope that as many of you as possible will join us in camping but if staying in the great outdoors isn’t your thing then that’s absolutely fine! There are lots of lovely hotels and Air </w:t>
      </w:r>
      <w:proofErr w:type="spellStart"/>
      <w:r>
        <w:t>BnB’</w:t>
      </w:r>
      <w:r w:rsidR="00825DEF">
        <w:t>s</w:t>
      </w:r>
      <w:proofErr w:type="spellEnd"/>
      <w:r w:rsidR="00825DEF">
        <w:t xml:space="preserve"> in Moreton in Marsh and Stow on the Wold </w:t>
      </w:r>
      <w:r>
        <w:t>for you to enjoy instead.</w:t>
      </w:r>
    </w:p>
    <w:p w:rsidR="00825DEF" w:rsidRDefault="00825DEF" w:rsidP="00FD48A6">
      <w:pPr>
        <w:spacing w:after="0" w:line="240" w:lineRule="auto"/>
      </w:pPr>
    </w:p>
    <w:p w:rsidR="00825DEF" w:rsidRPr="00825DEF" w:rsidRDefault="00825DEF" w:rsidP="00FD48A6">
      <w:pPr>
        <w:spacing w:after="0" w:line="240" w:lineRule="auto"/>
        <w:rPr>
          <w:b/>
        </w:rPr>
      </w:pPr>
      <w:r w:rsidRPr="00825DEF">
        <w:rPr>
          <w:b/>
        </w:rPr>
        <w:t>RSVP</w:t>
      </w:r>
    </w:p>
    <w:p w:rsidR="00825DEF" w:rsidRDefault="00825DEF" w:rsidP="00FD48A6">
      <w:pPr>
        <w:spacing w:after="0" w:line="240" w:lineRule="auto"/>
      </w:pPr>
    </w:p>
    <w:p w:rsidR="00825DEF" w:rsidRDefault="00825DEF" w:rsidP="00FD48A6">
      <w:pPr>
        <w:spacing w:after="0" w:line="240" w:lineRule="auto"/>
      </w:pPr>
      <w:r>
        <w:t>Please RSVP by 1</w:t>
      </w:r>
      <w:r w:rsidRPr="00825DEF">
        <w:rPr>
          <w:vertAlign w:val="superscript"/>
        </w:rPr>
        <w:t>st</w:t>
      </w:r>
      <w:r>
        <w:t xml:space="preserve"> May 2017 at the latest. If you have any questions, please email us at bethanddomgetmarried@hotmail.com</w:t>
      </w:r>
    </w:p>
    <w:p w:rsidR="00825DEF" w:rsidRDefault="00825DEF" w:rsidP="00FD48A6">
      <w:pPr>
        <w:spacing w:after="0" w:line="240" w:lineRule="auto"/>
      </w:pPr>
    </w:p>
    <w:p w:rsidR="00825DEF" w:rsidRDefault="00825DEF" w:rsidP="00FD48A6">
      <w:pPr>
        <w:spacing w:after="0" w:line="240" w:lineRule="auto"/>
      </w:pPr>
      <w:r>
        <w:t xml:space="preserve">If you have any dietary requirements please let us know in advance. </w:t>
      </w:r>
    </w:p>
    <w:p w:rsidR="00825DEF" w:rsidRDefault="00825DEF" w:rsidP="00FD48A6">
      <w:pPr>
        <w:spacing w:after="0" w:line="240" w:lineRule="auto"/>
      </w:pPr>
    </w:p>
    <w:p w:rsidR="00825DEF" w:rsidRPr="00825DEF" w:rsidRDefault="00825DEF" w:rsidP="00FD48A6">
      <w:pPr>
        <w:spacing w:after="0" w:line="240" w:lineRule="auto"/>
        <w:rPr>
          <w:b/>
        </w:rPr>
      </w:pPr>
      <w:r w:rsidRPr="00825DEF">
        <w:rPr>
          <w:b/>
        </w:rPr>
        <w:t>Gifts</w:t>
      </w:r>
    </w:p>
    <w:p w:rsidR="00A23CE8" w:rsidRDefault="00A23CE8" w:rsidP="00FD48A6">
      <w:pPr>
        <w:spacing w:after="0" w:line="240" w:lineRule="auto"/>
      </w:pPr>
    </w:p>
    <w:p w:rsidR="00825DEF" w:rsidRDefault="005805ED" w:rsidP="00FD48A6">
      <w:pPr>
        <w:spacing w:after="0" w:line="240" w:lineRule="auto"/>
      </w:pPr>
      <w:r>
        <w:t xml:space="preserve">All we really want is for all our best people to be there on the best day of our lives, but if you would like to give us a gift then a donation towards our dream honeymoon would be very much appreciated! Please go to </w:t>
      </w:r>
      <w:r w:rsidRPr="005805ED">
        <w:rPr>
          <w:highlight w:val="yellow"/>
        </w:rPr>
        <w:t>……….</w:t>
      </w:r>
      <w:r>
        <w:t xml:space="preserve"> for details.</w:t>
      </w:r>
    </w:p>
    <w:p w:rsidR="0081153D" w:rsidRDefault="0081153D" w:rsidP="00FD48A6">
      <w:pPr>
        <w:spacing w:after="0" w:line="240" w:lineRule="auto"/>
      </w:pPr>
    </w:p>
    <w:p w:rsidR="005805ED" w:rsidRDefault="005805ED" w:rsidP="00FD48A6">
      <w:pPr>
        <w:spacing w:after="0" w:line="240" w:lineRule="auto"/>
        <w:rPr>
          <w:b/>
        </w:rPr>
      </w:pPr>
      <w:r w:rsidRPr="005805ED">
        <w:rPr>
          <w:b/>
        </w:rPr>
        <w:t>Photos</w:t>
      </w:r>
    </w:p>
    <w:p w:rsidR="005805ED" w:rsidRDefault="005805ED" w:rsidP="00FD48A6">
      <w:pPr>
        <w:spacing w:after="0" w:line="240" w:lineRule="auto"/>
        <w:rPr>
          <w:b/>
        </w:rPr>
      </w:pPr>
    </w:p>
    <w:p w:rsidR="005805ED" w:rsidRDefault="005805ED" w:rsidP="00FD48A6">
      <w:pPr>
        <w:spacing w:after="0" w:line="240" w:lineRule="auto"/>
      </w:pPr>
      <w:r w:rsidRPr="005805ED">
        <w:t xml:space="preserve">We would love to see your photos from our weekend!! Please go to </w:t>
      </w:r>
      <w:proofErr w:type="spellStart"/>
      <w:r w:rsidRPr="005805ED">
        <w:t>WedPix</w:t>
      </w:r>
      <w:proofErr w:type="spellEnd"/>
      <w:r w:rsidRPr="005805ED">
        <w:t xml:space="preserve"> to upload your photos and see everyone else’s.</w:t>
      </w:r>
    </w:p>
    <w:p w:rsidR="005805ED" w:rsidRDefault="005805ED" w:rsidP="00FD48A6">
      <w:pPr>
        <w:spacing w:after="0" w:line="240" w:lineRule="auto"/>
      </w:pPr>
    </w:p>
    <w:p w:rsidR="005805ED" w:rsidRDefault="005805ED" w:rsidP="00FD48A6">
      <w:pPr>
        <w:spacing w:after="0" w:line="240" w:lineRule="auto"/>
      </w:pPr>
      <w:r w:rsidRPr="005805ED">
        <w:rPr>
          <w:highlight w:val="yellow"/>
        </w:rPr>
        <w:t>If you use Instagram, please use the hashtag #</w:t>
      </w:r>
      <w:proofErr w:type="spellStart"/>
      <w:r w:rsidRPr="005805ED">
        <w:rPr>
          <w:highlight w:val="yellow"/>
        </w:rPr>
        <w:t>bethanddomgetmarried</w:t>
      </w:r>
      <w:proofErr w:type="spellEnd"/>
      <w:r>
        <w:t xml:space="preserve"> so that we can see your photos. </w:t>
      </w:r>
    </w:p>
    <w:p w:rsidR="005805ED" w:rsidRDefault="005805ED" w:rsidP="00FD48A6">
      <w:pPr>
        <w:spacing w:after="0" w:line="240" w:lineRule="auto"/>
      </w:pPr>
    </w:p>
    <w:p w:rsidR="005805ED" w:rsidRPr="005805ED" w:rsidRDefault="005805ED" w:rsidP="00FD48A6">
      <w:pPr>
        <w:spacing w:after="0" w:line="240" w:lineRule="auto"/>
        <w:rPr>
          <w:b/>
        </w:rPr>
      </w:pPr>
      <w:r w:rsidRPr="005805ED">
        <w:rPr>
          <w:b/>
        </w:rPr>
        <w:t>Helpful Information</w:t>
      </w:r>
    </w:p>
    <w:p w:rsidR="005805ED" w:rsidRDefault="005805ED" w:rsidP="00FD48A6">
      <w:pPr>
        <w:spacing w:after="0" w:line="240" w:lineRule="auto"/>
        <w:rPr>
          <w:b/>
        </w:rPr>
      </w:pPr>
    </w:p>
    <w:p w:rsidR="005805ED" w:rsidRDefault="005805ED" w:rsidP="00FD48A6">
      <w:pPr>
        <w:spacing w:after="0" w:line="240" w:lineRule="auto"/>
      </w:pPr>
      <w:r>
        <w:t xml:space="preserve">Local Taxi Numbers: </w:t>
      </w:r>
    </w:p>
    <w:p w:rsidR="004652E5" w:rsidRDefault="004652E5" w:rsidP="004652E5">
      <w:pPr>
        <w:pStyle w:val="ListParagraph"/>
        <w:numPr>
          <w:ilvl w:val="0"/>
          <w:numId w:val="2"/>
        </w:numPr>
        <w:spacing w:after="0" w:line="240" w:lineRule="auto"/>
      </w:pPr>
      <w:r>
        <w:t>Moreton Taxis – 0800 955 8584 / 01608 650 343</w:t>
      </w:r>
    </w:p>
    <w:p w:rsidR="004652E5" w:rsidRDefault="004652E5" w:rsidP="00617E38">
      <w:pPr>
        <w:pStyle w:val="ListParagraph"/>
        <w:numPr>
          <w:ilvl w:val="0"/>
          <w:numId w:val="2"/>
        </w:numPr>
        <w:spacing w:after="0" w:line="240" w:lineRule="auto"/>
      </w:pPr>
      <w:r>
        <w:t>Cotswold Taxis</w:t>
      </w:r>
      <w:r>
        <w:t xml:space="preserve"> - </w:t>
      </w:r>
      <w:r>
        <w:t>07710 117 471</w:t>
      </w:r>
    </w:p>
    <w:p w:rsidR="004652E5" w:rsidRDefault="004652E5" w:rsidP="00617E38">
      <w:pPr>
        <w:pStyle w:val="ListParagraph"/>
        <w:numPr>
          <w:ilvl w:val="0"/>
          <w:numId w:val="2"/>
        </w:numPr>
        <w:spacing w:after="0" w:line="240" w:lineRule="auto"/>
      </w:pPr>
      <w:r>
        <w:t>Four Shires</w:t>
      </w:r>
      <w:r w:rsidR="00617E38">
        <w:t xml:space="preserve"> - </w:t>
      </w:r>
      <w:r>
        <w:t>07747 820 555</w:t>
      </w:r>
    </w:p>
    <w:p w:rsidR="004652E5" w:rsidRDefault="004652E5" w:rsidP="00617E38">
      <w:pPr>
        <w:pStyle w:val="ListParagraph"/>
        <w:numPr>
          <w:ilvl w:val="0"/>
          <w:numId w:val="2"/>
        </w:numPr>
        <w:spacing w:after="0" w:line="240" w:lineRule="auto"/>
      </w:pPr>
      <w:r>
        <w:t>Iain's Taxis</w:t>
      </w:r>
      <w:r w:rsidR="00617E38">
        <w:t xml:space="preserve"> - </w:t>
      </w:r>
      <w:r>
        <w:t>0783 637 4491</w:t>
      </w:r>
    </w:p>
    <w:p w:rsidR="004652E5" w:rsidRDefault="004652E5" w:rsidP="00617E38">
      <w:pPr>
        <w:pStyle w:val="ListParagraph"/>
        <w:numPr>
          <w:ilvl w:val="0"/>
          <w:numId w:val="2"/>
        </w:numPr>
        <w:spacing w:after="0" w:line="240" w:lineRule="auto"/>
      </w:pPr>
      <w:r>
        <w:t>MH Taxis</w:t>
      </w:r>
      <w:r w:rsidR="00617E38">
        <w:t xml:space="preserve"> - </w:t>
      </w:r>
      <w:r>
        <w:t>07779 939 415</w:t>
      </w:r>
    </w:p>
    <w:p w:rsidR="00617E38" w:rsidRDefault="00617E38" w:rsidP="00617E38">
      <w:pPr>
        <w:spacing w:after="0" w:line="240" w:lineRule="auto"/>
      </w:pPr>
    </w:p>
    <w:p w:rsidR="004652E5" w:rsidRPr="005805ED" w:rsidRDefault="004652E5" w:rsidP="00617E38">
      <w:pPr>
        <w:spacing w:after="0" w:line="240" w:lineRule="auto"/>
        <w:ind w:left="360"/>
      </w:pPr>
      <w:bookmarkStart w:id="0" w:name="_GoBack"/>
      <w:bookmarkEnd w:id="0"/>
    </w:p>
    <w:sectPr w:rsidR="004652E5" w:rsidRPr="00580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2908"/>
    <w:multiLevelType w:val="hybridMultilevel"/>
    <w:tmpl w:val="9C12D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4117D1"/>
    <w:multiLevelType w:val="hybridMultilevel"/>
    <w:tmpl w:val="86A29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D104E4B"/>
    <w:multiLevelType w:val="hybridMultilevel"/>
    <w:tmpl w:val="D2DCE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8A6"/>
    <w:rsid w:val="000E5FB6"/>
    <w:rsid w:val="001B0349"/>
    <w:rsid w:val="001C256C"/>
    <w:rsid w:val="003C5F63"/>
    <w:rsid w:val="004652E5"/>
    <w:rsid w:val="005805ED"/>
    <w:rsid w:val="00617E38"/>
    <w:rsid w:val="006614AC"/>
    <w:rsid w:val="00801A91"/>
    <w:rsid w:val="0081153D"/>
    <w:rsid w:val="00825DEF"/>
    <w:rsid w:val="00A23CE8"/>
    <w:rsid w:val="00FD4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56C"/>
    <w:pPr>
      <w:ind w:left="720"/>
      <w:contextualSpacing/>
    </w:pPr>
  </w:style>
  <w:style w:type="character" w:styleId="Hyperlink">
    <w:name w:val="Hyperlink"/>
    <w:basedOn w:val="DefaultParagraphFont"/>
    <w:uiPriority w:val="99"/>
    <w:unhideWhenUsed/>
    <w:rsid w:val="00801A91"/>
    <w:rPr>
      <w:color w:val="0000FF" w:themeColor="hyperlink"/>
      <w:u w:val="single"/>
    </w:rPr>
  </w:style>
  <w:style w:type="character" w:styleId="FollowedHyperlink">
    <w:name w:val="FollowedHyperlink"/>
    <w:basedOn w:val="DefaultParagraphFont"/>
    <w:uiPriority w:val="99"/>
    <w:semiHidden/>
    <w:unhideWhenUsed/>
    <w:rsid w:val="00617E3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56C"/>
    <w:pPr>
      <w:ind w:left="720"/>
      <w:contextualSpacing/>
    </w:pPr>
  </w:style>
  <w:style w:type="character" w:styleId="Hyperlink">
    <w:name w:val="Hyperlink"/>
    <w:basedOn w:val="DefaultParagraphFont"/>
    <w:uiPriority w:val="99"/>
    <w:unhideWhenUsed/>
    <w:rsid w:val="00801A91"/>
    <w:rPr>
      <w:color w:val="0000FF" w:themeColor="hyperlink"/>
      <w:u w:val="single"/>
    </w:rPr>
  </w:style>
  <w:style w:type="character" w:styleId="FollowedHyperlink">
    <w:name w:val="FollowedHyperlink"/>
    <w:basedOn w:val="DefaultParagraphFont"/>
    <w:uiPriority w:val="99"/>
    <w:semiHidden/>
    <w:unhideWhenUsed/>
    <w:rsid w:val="00617E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72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llstars.co.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26546750</Template>
  <TotalTime>137</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 Glasby</dc:creator>
  <cp:lastModifiedBy>Beth Glasby</cp:lastModifiedBy>
  <cp:revision>1</cp:revision>
  <dcterms:created xsi:type="dcterms:W3CDTF">2017-01-04T01:32:00Z</dcterms:created>
  <dcterms:modified xsi:type="dcterms:W3CDTF">2017-01-04T03:49:00Z</dcterms:modified>
</cp:coreProperties>
</file>